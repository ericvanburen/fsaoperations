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2"/>
        <w:gridCol w:w="144"/>
        <w:gridCol w:w="5472"/>
      </w:tblGrid>
      <w:tr w:rsidR="00F61C3B">
        <w:trPr>
          <w:trHeight w:hRule="exact" w:val="6048"/>
          <w:jc w:val="center"/>
        </w:trPr>
        <w:tc>
          <w:tcPr>
            <w:tcW w:w="3312" w:type="dxa"/>
            <w:shd w:val="clear" w:color="auto" w:fill="000000" w:themeFill="text1"/>
            <w:vAlign w:val="center"/>
          </w:tcPr>
          <w:tbl>
            <w:tblPr>
              <w:tblW w:w="0" w:type="auto"/>
              <w:shd w:val="clear" w:color="auto" w:fill="000000" w:themeFill="text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2"/>
            </w:tblGrid>
            <w:tr w:rsidR="00F61C3B">
              <w:trPr>
                <w:trHeight w:hRule="exact" w:val="1944"/>
              </w:trPr>
              <w:tc>
                <w:tcPr>
                  <w:tcW w:w="3312" w:type="dxa"/>
                  <w:shd w:val="clear" w:color="auto" w:fill="000000" w:themeFill="text1"/>
                  <w:vAlign w:val="center"/>
                </w:tcPr>
                <w:bookmarkStart w:id="0" w:name="_GoBack"/>
                <w:p w:rsidR="00F61C3B" w:rsidRDefault="00CE7D88">
                  <w:pPr>
                    <w:pStyle w:val="Name"/>
                  </w:pPr>
                  <w:sdt>
                    <w:sdtPr>
                      <w:alias w:val="Name"/>
                      <w:tag w:val=""/>
                      <w:id w:val="1191648207"/>
                      <w:placeholder>
                        <w:docPart w:val="F500F38776F04755AD318699F526B49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EndPr/>
                    <w:sdtContent>
                      <w:r w:rsidR="0014039D">
                        <w:t>Anna</w:t>
                      </w:r>
                    </w:sdtContent>
                  </w:sdt>
                </w:p>
                <w:p w:rsidR="00F61C3B" w:rsidRDefault="00CE7D88">
                  <w:pPr>
                    <w:pStyle w:val="BlockText"/>
                  </w:pPr>
                  <w:r>
                    <w:t xml:space="preserve">Is turning </w:t>
                  </w:r>
                  <w:sdt>
                    <w:sdtPr>
                      <w:alias w:val="Age"/>
                      <w:tag w:val=""/>
                      <w:id w:val="-796140596"/>
                      <w:placeholder>
                        <w:docPart w:val="3F0A8964F62747F6834169F9C5D1386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<w:text/>
                    </w:sdtPr>
                    <w:sdtEndPr/>
                    <w:sdtContent>
                      <w:r>
                        <w:t>10</w:t>
                      </w:r>
                    </w:sdtContent>
                  </w:sdt>
                  <w:r>
                    <w:t>!</w:t>
                  </w:r>
                </w:p>
              </w:tc>
            </w:tr>
            <w:tr w:rsidR="00F61C3B">
              <w:trPr>
                <w:trHeight w:hRule="exact" w:val="4104"/>
              </w:trPr>
              <w:tc>
                <w:tcPr>
                  <w:tcW w:w="3312" w:type="dxa"/>
                  <w:shd w:val="clear" w:color="auto" w:fill="000000" w:themeFill="text1"/>
                  <w:vAlign w:val="center"/>
                </w:tcPr>
                <w:p w:rsidR="00F61C3B" w:rsidRDefault="00CE7D88">
                  <w:pPr>
                    <w:pStyle w:val="Photo"/>
                  </w:pPr>
                  <w:r>
                    <w:drawing>
                      <wp:inline distT="0" distB="0" distL="0" distR="0">
                        <wp:extent cx="1736224" cy="2607714"/>
                        <wp:effectExtent l="0" t="0" r="0" b="254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P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6224" cy="26077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C3B" w:rsidRDefault="00F61C3B"/>
        </w:tc>
        <w:tc>
          <w:tcPr>
            <w:tcW w:w="144" w:type="dxa"/>
            <w:shd w:val="clear" w:color="auto" w:fill="000000" w:themeFill="text1"/>
            <w:vAlign w:val="center"/>
          </w:tcPr>
          <w:p w:rsidR="00F61C3B" w:rsidRDefault="00F61C3B"/>
        </w:tc>
        <w:tc>
          <w:tcPr>
            <w:tcW w:w="5472" w:type="dxa"/>
            <w:shd w:val="clear" w:color="auto" w:fill="000000" w:themeFill="text1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2"/>
            </w:tblGrid>
            <w:tr w:rsidR="00F61C3B">
              <w:trPr>
                <w:trHeight w:hRule="exact" w:val="3744"/>
              </w:trPr>
              <w:tc>
                <w:tcPr>
                  <w:tcW w:w="5472" w:type="dxa"/>
                  <w:vAlign w:val="center"/>
                </w:tcPr>
                <w:p w:rsidR="00F61C3B" w:rsidRDefault="00CE7D88">
                  <w:pPr>
                    <w:pStyle w:val="Photo"/>
                  </w:pPr>
                  <w:r>
                    <w:drawing>
                      <wp:inline distT="0" distB="0" distL="0" distR="0">
                        <wp:extent cx="3474720" cy="2313479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FPO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4720" cy="2313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1C3B">
              <w:trPr>
                <w:trHeight w:hRule="exact" w:val="2304"/>
              </w:trPr>
              <w:tc>
                <w:tcPr>
                  <w:tcW w:w="5472" w:type="dxa"/>
                  <w:shd w:val="clear" w:color="auto" w:fill="000000" w:themeFill="text1"/>
                  <w:vAlign w:val="center"/>
                </w:tcPr>
                <w:p w:rsidR="00F61C3B" w:rsidRDefault="00CE7D88">
                  <w:pPr>
                    <w:pStyle w:val="Headline"/>
                  </w:pPr>
                  <w:r>
                    <w:t>Join us for the party!</w:t>
                  </w:r>
                </w:p>
                <w:sdt>
                  <w:sdtPr>
                    <w:alias w:val="Date and Time"/>
                    <w:tag w:val=""/>
                    <w:id w:val="-1257820877"/>
                    <w:placeholder>
                      <w:docPart w:val="6E3FF0A7205C4B87864D43098D9147F1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EndPr/>
                  <w:sdtContent>
                    <w:p w:rsidR="00F61C3B" w:rsidRDefault="0014039D">
                      <w:r>
                        <w:t>Sunday Jan 12th 1:00-3:30</w:t>
                      </w:r>
                    </w:p>
                  </w:sdtContent>
                </w:sdt>
                <w:sdt>
                  <w:sdtPr>
                    <w:alias w:val="Location / Address"/>
                    <w:tag w:val=""/>
                    <w:id w:val="1182938175"/>
                    <w:placeholder>
                      <w:docPart w:val="8AF4D4D68FCC4E6692BC4AF120C9A3B0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p w:rsidR="00F61C3B" w:rsidRDefault="0014039D">
                      <w:r>
                        <w:t>243 Harte Cir</w:t>
                      </w:r>
                    </w:p>
                  </w:sdtContent>
                </w:sdt>
                <w:p w:rsidR="00F61C3B" w:rsidRDefault="00CE7D88" w:rsidP="0014039D">
                  <w:r>
                    <w:t xml:space="preserve">RSVP </w:t>
                  </w:r>
                  <w:r w:rsidR="0014039D">
                    <w:t>–</w:t>
                  </w:r>
                  <w:r>
                    <w:t xml:space="preserve"> </w:t>
                  </w:r>
                  <w:sdt>
                    <w:sdtPr>
                      <w:alias w:val="Telephone"/>
                      <w:tag w:val=""/>
                      <w:id w:val="1411111434"/>
                      <w:placeholder>
                        <w:docPart w:val="1A19A22FD16C4E7195BB2EFC5D9EE9E6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14039D">
                        <w:t>207-807-8189 or kimvanburen@gmail.com</w:t>
                      </w:r>
                    </w:sdtContent>
                  </w:sdt>
                </w:p>
              </w:tc>
            </w:tr>
          </w:tbl>
          <w:p w:rsidR="00F61C3B" w:rsidRDefault="00F61C3B"/>
        </w:tc>
      </w:tr>
      <w:bookmarkEnd w:id="0"/>
      <w:tr w:rsidR="00F61C3B">
        <w:trPr>
          <w:trHeight w:hRule="exact" w:val="432"/>
          <w:jc w:val="center"/>
        </w:trPr>
        <w:tc>
          <w:tcPr>
            <w:tcW w:w="3312" w:type="dxa"/>
            <w:shd w:val="clear" w:color="auto" w:fill="auto"/>
            <w:vAlign w:val="center"/>
          </w:tcPr>
          <w:p w:rsidR="00F61C3B" w:rsidRDefault="00F61C3B"/>
        </w:tc>
        <w:tc>
          <w:tcPr>
            <w:tcW w:w="144" w:type="dxa"/>
            <w:shd w:val="clear" w:color="auto" w:fill="auto"/>
            <w:vAlign w:val="center"/>
          </w:tcPr>
          <w:p w:rsidR="00F61C3B" w:rsidRDefault="00F61C3B"/>
        </w:tc>
        <w:tc>
          <w:tcPr>
            <w:tcW w:w="5472" w:type="dxa"/>
            <w:shd w:val="clear" w:color="auto" w:fill="auto"/>
            <w:vAlign w:val="center"/>
          </w:tcPr>
          <w:p w:rsidR="00F61C3B" w:rsidRDefault="00F61C3B"/>
        </w:tc>
      </w:tr>
      <w:tr w:rsidR="00F61C3B">
        <w:trPr>
          <w:trHeight w:hRule="exact" w:val="6048"/>
          <w:jc w:val="center"/>
        </w:trPr>
        <w:tc>
          <w:tcPr>
            <w:tcW w:w="3312" w:type="dxa"/>
            <w:shd w:val="clear" w:color="auto" w:fill="000000" w:themeFill="text1"/>
            <w:vAlign w:val="center"/>
          </w:tcPr>
          <w:tbl>
            <w:tblPr>
              <w:tblW w:w="0" w:type="auto"/>
              <w:shd w:val="clear" w:color="auto" w:fill="000000" w:themeFill="text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2"/>
            </w:tblGrid>
            <w:tr w:rsidR="00F61C3B">
              <w:trPr>
                <w:trHeight w:hRule="exact" w:val="1944"/>
              </w:trPr>
              <w:tc>
                <w:tcPr>
                  <w:tcW w:w="3312" w:type="dxa"/>
                  <w:shd w:val="clear" w:color="auto" w:fill="000000" w:themeFill="text1"/>
                  <w:vAlign w:val="center"/>
                </w:tcPr>
                <w:p w:rsidR="00F61C3B" w:rsidRDefault="00CE7D88">
                  <w:pPr>
                    <w:pStyle w:val="Name"/>
                  </w:pPr>
                  <w:sdt>
                    <w:sdtPr>
                      <w:alias w:val="Name"/>
                      <w:tag w:val=""/>
                      <w:id w:val="-483478216"/>
                      <w:placeholder>
                        <w:docPart w:val="F500F38776F04755AD318699F526B49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EndPr/>
                    <w:sdtContent>
                      <w:r w:rsidR="0014039D">
                        <w:t>Anna</w:t>
                      </w:r>
                    </w:sdtContent>
                  </w:sdt>
                </w:p>
                <w:p w:rsidR="00F61C3B" w:rsidRDefault="00CE7D88">
                  <w:pPr>
                    <w:pStyle w:val="BlockText"/>
                  </w:pPr>
                  <w:r>
                    <w:t xml:space="preserve">Is turning </w:t>
                  </w:r>
                  <w:sdt>
                    <w:sdtPr>
                      <w:alias w:val="Age"/>
                      <w:tag w:val=""/>
                      <w:id w:val="-1937208735"/>
                      <w:placeholder>
                        <w:docPart w:val="3F0A8964F62747F6834169F9C5D1386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<w:text/>
                    </w:sdtPr>
                    <w:sdtEndPr/>
                    <w:sdtContent>
                      <w:r>
                        <w:t>10</w:t>
                      </w:r>
                    </w:sdtContent>
                  </w:sdt>
                  <w:r>
                    <w:t>!</w:t>
                  </w:r>
                </w:p>
              </w:tc>
            </w:tr>
            <w:tr w:rsidR="00F61C3B">
              <w:trPr>
                <w:trHeight w:hRule="exact" w:val="4104"/>
              </w:trPr>
              <w:tc>
                <w:tcPr>
                  <w:tcW w:w="3312" w:type="dxa"/>
                  <w:shd w:val="clear" w:color="auto" w:fill="000000" w:themeFill="text1"/>
                  <w:vAlign w:val="center"/>
                </w:tcPr>
                <w:p w:rsidR="00F61C3B" w:rsidRDefault="00CE7D88">
                  <w:pPr>
                    <w:pStyle w:val="Photo"/>
                  </w:pPr>
                  <w:r>
                    <w:drawing>
                      <wp:inline distT="0" distB="0" distL="0" distR="0">
                        <wp:extent cx="1736224" cy="2607714"/>
                        <wp:effectExtent l="0" t="0" r="0" b="254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P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6224" cy="26077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C3B" w:rsidRDefault="00F61C3B"/>
        </w:tc>
        <w:tc>
          <w:tcPr>
            <w:tcW w:w="144" w:type="dxa"/>
            <w:shd w:val="clear" w:color="auto" w:fill="000000" w:themeFill="text1"/>
            <w:vAlign w:val="center"/>
          </w:tcPr>
          <w:p w:rsidR="00F61C3B" w:rsidRDefault="00F61C3B"/>
        </w:tc>
        <w:tc>
          <w:tcPr>
            <w:tcW w:w="5472" w:type="dxa"/>
            <w:shd w:val="clear" w:color="auto" w:fill="000000" w:themeFill="text1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2"/>
            </w:tblGrid>
            <w:tr w:rsidR="00F61C3B">
              <w:trPr>
                <w:trHeight w:hRule="exact" w:val="3744"/>
              </w:trPr>
              <w:tc>
                <w:tcPr>
                  <w:tcW w:w="5472" w:type="dxa"/>
                  <w:vAlign w:val="center"/>
                </w:tcPr>
                <w:p w:rsidR="00F61C3B" w:rsidRDefault="00CE7D88">
                  <w:pPr>
                    <w:pStyle w:val="Photo"/>
                  </w:pPr>
                  <w:r>
                    <w:drawing>
                      <wp:inline distT="0" distB="0" distL="0" distR="0">
                        <wp:extent cx="3474720" cy="2313479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FPO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4720" cy="2313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1C3B">
              <w:trPr>
                <w:trHeight w:hRule="exact" w:val="2304"/>
              </w:trPr>
              <w:tc>
                <w:tcPr>
                  <w:tcW w:w="5472" w:type="dxa"/>
                  <w:shd w:val="clear" w:color="auto" w:fill="000000" w:themeFill="text1"/>
                  <w:vAlign w:val="center"/>
                </w:tcPr>
                <w:p w:rsidR="00F61C3B" w:rsidRDefault="00CE7D88">
                  <w:pPr>
                    <w:pStyle w:val="Headline"/>
                  </w:pPr>
                  <w:r>
                    <w:t xml:space="preserve">Join us for the </w:t>
                  </w:r>
                  <w:r>
                    <w:t>party!</w:t>
                  </w:r>
                </w:p>
                <w:sdt>
                  <w:sdtPr>
                    <w:alias w:val="Date and Time"/>
                    <w:tag w:val=""/>
                    <w:id w:val="-1802756670"/>
                    <w:placeholder>
                      <w:docPart w:val="6E3FF0A7205C4B87864D43098D9147F1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EndPr/>
                  <w:sdtContent>
                    <w:p w:rsidR="00F61C3B" w:rsidRDefault="0014039D">
                      <w:r>
                        <w:t>Sunday Jan 12th 1:00-3:30</w:t>
                      </w:r>
                    </w:p>
                  </w:sdtContent>
                </w:sdt>
                <w:sdt>
                  <w:sdtPr>
                    <w:alias w:val="Location / Address"/>
                    <w:tag w:val=""/>
                    <w:id w:val="-562404914"/>
                    <w:placeholder>
                      <w:docPart w:val="8AF4D4D68FCC4E6692BC4AF120C9A3B0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p w:rsidR="00F61C3B" w:rsidRDefault="0014039D">
                      <w:r>
                        <w:t>243 Harte Cir</w:t>
                      </w:r>
                    </w:p>
                  </w:sdtContent>
                </w:sdt>
                <w:p w:rsidR="00F61C3B" w:rsidRDefault="00CE7D88">
                  <w:r>
                    <w:t xml:space="preserve">RSVP - </w:t>
                  </w:r>
                  <w:sdt>
                    <w:sdtPr>
                      <w:alias w:val="Telephone"/>
                      <w:tag w:val=""/>
                      <w:id w:val="1842888206"/>
                      <w:placeholder>
                        <w:docPart w:val="1A19A22FD16C4E7195BB2EFC5D9EE9E6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14039D">
                        <w:t>207-807-8189 or kimvanburen@gmail.com</w:t>
                      </w:r>
                    </w:sdtContent>
                  </w:sdt>
                </w:p>
              </w:tc>
            </w:tr>
          </w:tbl>
          <w:p w:rsidR="00F61C3B" w:rsidRDefault="00F61C3B"/>
        </w:tc>
      </w:tr>
    </w:tbl>
    <w:p w:rsidR="00F61C3B" w:rsidRDefault="00F61C3B"/>
    <w:sectPr w:rsidR="00F61C3B">
      <w:headerReference w:type="default" r:id="rId10"/>
      <w:pgSz w:w="12240" w:h="15840" w:code="1"/>
      <w:pgMar w:top="1656" w:right="1800" w:bottom="720" w:left="180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D88" w:rsidRDefault="00CE7D88">
      <w:r>
        <w:separator/>
      </w:r>
    </w:p>
  </w:endnote>
  <w:endnote w:type="continuationSeparator" w:id="0">
    <w:p w:rsidR="00CE7D88" w:rsidRDefault="00CE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D88" w:rsidRDefault="00CE7D88">
      <w:r>
        <w:separator/>
      </w:r>
    </w:p>
  </w:footnote>
  <w:footnote w:type="continuationSeparator" w:id="0">
    <w:p w:rsidR="00CE7D88" w:rsidRDefault="00CE7D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888210"/>
      <w:placeholder/>
      <w:temporary/>
      <w:showingPlcHdr/>
      <w15:appearance w15:val="hidden"/>
    </w:sdtPr>
    <w:sdtEndPr/>
    <w:sdtContent>
      <w:p w:rsidR="00F61C3B" w:rsidRDefault="00CE7D88">
        <w:pPr>
          <w:pStyle w:val="Header"/>
        </w:pPr>
        <w:r>
          <w:t xml:space="preserve">These cute 4 x 6 postcards are slightly oversized to make it easy to print them perfectly every time — so avoid putting important stuff very close to the edges. </w:t>
        </w:r>
      </w:p>
      <w:p w:rsidR="00F61C3B" w:rsidRDefault="00CE7D88">
        <w:pPr>
          <w:pStyle w:val="Header"/>
        </w:pPr>
        <w:r>
          <w:t>When you replace text</w:t>
        </w:r>
        <w:r>
          <w:t xml:space="preserve"> in one card, the other card will update automatically. To replace a photo, just right-click it and then click Change Picture.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9D"/>
    <w:rsid w:val="0014039D"/>
    <w:rsid w:val="00CE7D88"/>
    <w:rsid w:val="00F6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5904E-C6F4-4B9D-A5DF-E7D3EC10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ind w:left="144" w:right="144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Name">
    <w:name w:val="Name"/>
    <w:basedOn w:val="Normal"/>
    <w:qFormat/>
    <w:rPr>
      <w:b/>
      <w:bCs/>
      <w:caps/>
      <w:color w:val="ED236F" w:themeColor="accent1"/>
      <w:sz w:val="48"/>
      <w:szCs w:val="48"/>
    </w:rPr>
  </w:style>
  <w:style w:type="paragraph" w:styleId="BlockText">
    <w:name w:val="Block Text"/>
    <w:basedOn w:val="Normal"/>
    <w:uiPriority w:val="99"/>
    <w:unhideWhenUsed/>
    <w:rPr>
      <w:rFonts w:eastAsiaTheme="minorEastAsia"/>
      <w:sz w:val="32"/>
    </w:rPr>
  </w:style>
  <w:style w:type="paragraph" w:customStyle="1" w:styleId="Photo">
    <w:name w:val="Photo"/>
    <w:basedOn w:val="Normal"/>
    <w:qFormat/>
    <w:pPr>
      <w:ind w:left="0" w:right="0"/>
    </w:pPr>
    <w:rPr>
      <w:noProof/>
    </w:rPr>
  </w:style>
  <w:style w:type="paragraph" w:customStyle="1" w:styleId="Headline">
    <w:name w:val="Headline"/>
    <w:basedOn w:val="Normal"/>
    <w:qFormat/>
    <w:rPr>
      <w:b/>
      <w:bCs/>
      <w:caps/>
      <w:color w:val="ED236F" w:themeColor="accent1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pPr>
      <w:spacing w:before="120"/>
      <w:ind w:left="-360" w:right="-360"/>
      <w:jc w:val="left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Birthday%20party%20invitation%20postcards%20with%20photos%20(2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00F38776F04755AD318699F526B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3425A-6362-420E-B7EE-4246932D5A31}"/>
      </w:docPartPr>
      <w:docPartBody>
        <w:p w:rsidR="00000000" w:rsidRDefault="00EA724C">
          <w:pPr>
            <w:pStyle w:val="F500F38776F04755AD318699F526B49E"/>
          </w:pPr>
          <w:r>
            <w:t>Chelsea</w:t>
          </w:r>
        </w:p>
      </w:docPartBody>
    </w:docPart>
    <w:docPart>
      <w:docPartPr>
        <w:name w:val="3F0A8964F62747F6834169F9C5D13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746D9-71A1-4D8E-A4E2-773B28CD9ADA}"/>
      </w:docPartPr>
      <w:docPartBody>
        <w:p w:rsidR="00000000" w:rsidRDefault="00EA724C">
          <w:pPr>
            <w:pStyle w:val="3F0A8964F62747F6834169F9C5D13868"/>
          </w:pPr>
          <w:r>
            <w:t>10</w:t>
          </w:r>
        </w:p>
      </w:docPartBody>
    </w:docPart>
    <w:docPart>
      <w:docPartPr>
        <w:name w:val="6E3FF0A7205C4B87864D43098D914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8B207-1A7B-4EB8-B38C-F9D7CDDC9CA9}"/>
      </w:docPartPr>
      <w:docPartBody>
        <w:p w:rsidR="00000000" w:rsidRDefault="00EA724C">
          <w:pPr>
            <w:pStyle w:val="6E3FF0A7205C4B87864D43098D9147F1"/>
          </w:pPr>
          <w:r>
            <w:t>[Date and Time]</w:t>
          </w:r>
        </w:p>
      </w:docPartBody>
    </w:docPart>
    <w:docPart>
      <w:docPartPr>
        <w:name w:val="8AF4D4D68FCC4E6692BC4AF120C9A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1F372-54BD-4076-857A-19FC3A6309B9}"/>
      </w:docPartPr>
      <w:docPartBody>
        <w:p w:rsidR="00000000" w:rsidRDefault="00EA724C">
          <w:pPr>
            <w:pStyle w:val="8AF4D4D68FCC4E6692BC4AF120C9A3B0"/>
          </w:pPr>
          <w:r>
            <w:t>[Location / Address]</w:t>
          </w:r>
        </w:p>
      </w:docPartBody>
    </w:docPart>
    <w:docPart>
      <w:docPartPr>
        <w:name w:val="1A19A22FD16C4E7195BB2EFC5D9EE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401D0-6568-40DC-A609-7907B4E68738}"/>
      </w:docPartPr>
      <w:docPartBody>
        <w:p w:rsidR="00000000" w:rsidRDefault="00EA724C">
          <w:pPr>
            <w:pStyle w:val="1A19A22FD16C4E7195BB2EFC5D9EE9E6"/>
          </w:pPr>
          <w:r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4C"/>
    <w:rsid w:val="00EA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00F38776F04755AD318699F526B49E">
    <w:name w:val="F500F38776F04755AD318699F526B49E"/>
  </w:style>
  <w:style w:type="paragraph" w:customStyle="1" w:styleId="3F0A8964F62747F6834169F9C5D13868">
    <w:name w:val="3F0A8964F62747F6834169F9C5D13868"/>
  </w:style>
  <w:style w:type="paragraph" w:customStyle="1" w:styleId="6E3FF0A7205C4B87864D43098D9147F1">
    <w:name w:val="6E3FF0A7205C4B87864D43098D9147F1"/>
  </w:style>
  <w:style w:type="paragraph" w:customStyle="1" w:styleId="8AF4D4D68FCC4E6692BC4AF120C9A3B0">
    <w:name w:val="8AF4D4D68FCC4E6692BC4AF120C9A3B0"/>
  </w:style>
  <w:style w:type="paragraph" w:customStyle="1" w:styleId="1A19A22FD16C4E7195BB2EFC5D9EE9E6">
    <w:name w:val="1A19A22FD16C4E7195BB2EFC5D9EE9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Invite">
      <a:dk1>
        <a:sysClr val="windowText" lastClr="000000"/>
      </a:dk1>
      <a:lt1>
        <a:sysClr val="window" lastClr="FFFFFF"/>
      </a:lt1>
      <a:dk2>
        <a:srgbClr val="1F2123"/>
      </a:dk2>
      <a:lt2>
        <a:srgbClr val="F0F0F0"/>
      </a:lt2>
      <a:accent1>
        <a:srgbClr val="ED236F"/>
      </a:accent1>
      <a:accent2>
        <a:srgbClr val="5267B0"/>
      </a:accent2>
      <a:accent3>
        <a:srgbClr val="9AD144"/>
      </a:accent3>
      <a:accent4>
        <a:srgbClr val="2DB8CD"/>
      </a:accent4>
      <a:accent5>
        <a:srgbClr val="FF8021"/>
      </a:accent5>
      <a:accent6>
        <a:srgbClr val="F14124"/>
      </a:accent6>
      <a:hlink>
        <a:srgbClr val="2DB8CD"/>
      </a:hlink>
      <a:folHlink>
        <a:srgbClr val="5267B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243 Harte Cir</CompanyAddress>
  <CompanyPhone>207-807-8189 or kimvanburen@gmail.com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A108B2-6231-440C-9CAF-626FC53E14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Birthday party invitation postcards with photos (2 per page).dotx</Template>
  <TotalTime>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Anna</dc:subject>
  <dc:creator>Eric</dc:creator>
  <cp:keywords>Sunday Jan 12th 1:00-3:30</cp:keywords>
  <cp:lastModifiedBy>Eric Van Buren</cp:lastModifiedBy>
  <cp:revision>1</cp:revision>
  <cp:lastPrinted>2012-03-22T17:18:00Z</cp:lastPrinted>
  <dcterms:created xsi:type="dcterms:W3CDTF">2014-01-03T14:38:00Z</dcterms:created>
  <dcterms:modified xsi:type="dcterms:W3CDTF">2014-01-03T14:47:00Z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TC028898889991</vt:lpwstr>
  </property>
</Properties>
</file>